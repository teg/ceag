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</w:tblPr>
      <w:tblGrid>
        <w:gridCol w:w="6030"/>
        <w:gridCol w:w="4050"/>
      </w:tblGrid>
      <w:tr w:rsidR="009C5836" w:rsidRPr="001E3C2E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>
            <w:r w:rsidR="00DF4742" w:rsidRPr="00DF4742">
              <w:rPr>
                <w:noProof/>
              </w:rPr>
              <w:pict>
                <v:rect id="_x0000_s1034" style="position:absolute;margin-left:-6.15pt;margin-top:-7.7pt;width:503.65pt;height:97.85pt;z-index:-2" fillcolor="#c6d4e8" stroked="f">
                  <v:fill color2="fill lighten(0)" rotate="t" method="linear sigma" focus="100%" type="gradient"/>
                </v:rect>
              </w:pic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>
            <w:pPr>
              <w:pStyle w:val="Heading1"/>
            </w:pPr>
            <w:r w:rsidR="00DF7693">
              <w:t>INVOICE</w:t>
            </w:r>
          </w:p>
        </w:tc>
      </w:tr>
      <w:tr w:rsidR="009C5836" w:rsidRPr="001E3C2E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>
            <w:pPr>
              <w:pStyle w:val="Name"/>
            </w:pPr>
            <w:r w:rsidR="008B52C3">
              <w:t>JKLM</w:t>
            </w:r>
          </w:p>
          <w:p>
            <w:pPr>
              <w:pStyle w:val="Slogan"/>
              <w:rPr>
                <w:noProof/>
              </w:rPr>
            </w:pP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>
            <w:pPr>
              <w:pStyle w:val="DateandNumber"/>
            </w:pPr>
            <w:r w:rsidR="00DF7693"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8B52C3">
              <w:t>001</w:t>
            </w:r>
          </w:p>
          <w:p>
            <w:pPr>
              <w:pStyle w:val="DateandNumber"/>
            </w:pPr>
            <w:r w:rsidR="009C5836" w:rsidRPr="005A6D66">
              <w:t xml:space="preserve">Date: </w:t>
            </w:r>
            <w:fldSimple w:instr=" DATE \@ &quot;MMMM d, yyyy&quot; ">
              <w:r w:rsidR="00CF1A81">
                <w:rPr>
                  <w:noProof/>
                </w:rPr>
                <w:t>September 14, 2006</w:t>
              </w:r>
            </w:fldSimple>
          </w:p>
        </w:tc>
      </w:tr>
      <w:tr w:rsidR="007C7496" w:rsidRPr="00CF1A81" w:rsidTr="007B35D2">
        <w:trPr>
          <w:trHeight w:val="779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>
            <w:pPr>
              <w:rPr>
                <w:lang w:val="nb-NO"/>
              </w:rPr>
            </w:pPr>
            <w:r w:rsidR="008B52C3">
              <w:rPr>
                <w:lang w:val="nb-NO"/>
              </w:rPr>
              <w:t xml:space="preserve">Org. Nr. </w:t>
            </w:r>
            <w:r w:rsidR="008B52C3" w:rsidRPr="008B52C3">
              <w:rPr>
                <w:lang w:val="nb-NO"/>
              </w:rPr>
              <w:t>989 858 300</w:t>
            </w:r>
            <w:r w:rsidR="008B52C3">
              <w:rPr>
                <w:lang w:val="nb-NO"/>
              </w:rPr>
              <w:br/>
            </w:r>
            <w:r w:rsidR="008B52C3" w:rsidRPr="008B52C3">
              <w:rPr>
                <w:lang w:val="nb-NO"/>
              </w:rPr>
              <w:t>Fruens Alle 6</w:t>
            </w:r>
            <w:r w:rsidR="00201D3B" w:rsidRPr="008B52C3">
              <w:rPr>
                <w:lang w:val="nb-NO"/>
              </w:rPr>
              <w:t xml:space="preserve">, </w:t>
            </w:r>
            <w:r w:rsidR="008B52C3" w:rsidRPr="008B52C3">
              <w:rPr>
                <w:lang w:val="nb-NO"/>
              </w:rPr>
              <w:t>4623 Kristiansand</w:t>
            </w:r>
            <w:r w:rsidR="00575E6A">
              <w:rPr>
                <w:lang w:val="nb-NO"/>
              </w:rPr>
              <w:br/>
            </w:r>
            <w:r w:rsidR="00575E6A" w:rsidRPr="00575E6A">
              <w:rPr>
                <w:lang w:val="nb-NO"/>
              </w:rPr>
              <w:t>38 26 15 44</w:t>
            </w:r>
            <w:r w:rsidR="008B52C3">
              <w:rPr>
                <w:lang w:val="nb-NO"/>
              </w:rPr>
              <w:br/>
            </w:r>
            <w:r w:rsidR="008B52C3" w:rsidRPr="008B52C3">
              <w:rPr>
                <w:lang w:val="nb-NO"/>
              </w:rPr>
              <w:t>post@jklm.no</w:t>
            </w:r>
            <w:r w:rsidR="008B52C3">
              <w:rPr>
                <w:lang w:val="nb-NO"/>
              </w:rPr>
              <w:br/>
            </w:r>
            <w:r w:rsidR="00CF1A81">
              <w:rPr>
                <w:lang w:val="nb-NO"/>
              </w:rPr>
              <w:t xml:space="preserve">Account number </w:t>
            </w:r>
            <w:r w:rsidR="00E82A76">
              <w:rPr>
                <w:lang w:val="nb-NO"/>
              </w:rPr>
              <w:t>9713.58.64459(Norway)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>
            <w:pPr>
              <w:rPr>
                <w:lang w:val="nb-NO"/>
              </w:rPr>
            </w:pPr>
          </w:p>
        </w:tc>
      </w:tr>
    </w:tbl>
    <w:p>
      <w:pPr>
        <w:rPr>
          <w:lang w:val="nb-NO"/>
        </w:rPr>
      </w:pPr>
    </w:p>
    <w:tbl>
      <w:tblPr>
        <w:tblW w:w="10080" w:type="dxa"/>
        <w:jc w:val="center"/>
        <w:tblCellMar>
          <w:top w:w="58" w:type="dxa"/>
          <w:left w:w="115" w:type="dxa"/>
          <w:bottom w:w="58" w:type="dxa"/>
          <w:right w:w="115" w:type="dxa"/>
        </w:tblCellMar>
      </w:tblPr>
      <w:tblGrid>
        <w:gridCol w:w="450"/>
        <w:gridCol w:w="5569"/>
        <w:gridCol w:w="4061"/>
      </w:tblGrid>
      <w:tr w:rsidR="00E075E1" w:rsidRPr="001E3C2E">
        <w:trPr>
          <w:trHeight w:val="1184"/>
          <w:jc w:val="center"/>
        </w:trPr>
        <w:tc>
          <w:tcPr>
            <w:tcW w:w="450" w:type="dxa"/>
          </w:tcPr>
          <w:p>
            <w:pPr>
              <w:pStyle w:val="Heading2"/>
              <w:rPr>
                <w:lang w:val="nb-NO"/>
              </w:rPr>
            </w:pPr>
            <w:r w:rsidR="00E075E1" w:rsidRPr="008B52C3">
              <w:rPr>
                <w:lang w:val="nb-NO"/>
              </w:rPr>
              <w:t>To</w:t>
            </w:r>
          </w:p>
        </w:tc>
        <w:tc>
          <w:tcPr>
            <w:tcW w:w="5569" w:type="dxa"/>
          </w:tcPr>
          <w:p>
            <w:r w:rsidR="003C1D14" w:rsidRPr="003C1D14">
              <w:t>COOPER Crouse-Hinds AS</w:t>
            </w:r>
          </w:p>
          <w:p>
            <w:r w:rsidR="003C1D14" w:rsidRPr="003C1D14">
              <w:t>Husebysletta 9</w:t>
            </w:r>
          </w:p>
          <w:p>
            <w:r w:rsidR="003C1D14" w:rsidRPr="003C1D14">
              <w:t>3400 Lier</w:t>
            </w:r>
          </w:p>
          <w:p>
            <w:r w:rsidR="003C1D14" w:rsidRPr="003C1D14">
              <w:t>32 24 46 00</w:t>
            </w:r>
          </w:p>
        </w:tc>
        <w:tc>
          <w:tcPr>
            <w:tcW w:w="4061" w:type="dxa"/>
          </w:tcPr>
          <w:p/>
        </w:tc>
      </w:tr>
    </w:tbl>
    <w:p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184"/>
        <w:gridCol w:w="3119"/>
        <w:gridCol w:w="3777"/>
      </w:tblGrid>
      <w:tr w:rsidR="008B52C3" w:rsidRPr="001E3C2E" w:rsidTr="008B52C3">
        <w:trPr>
          <w:cantSplit/>
          <w:trHeight w:val="288"/>
          <w:jc w:val="center"/>
        </w:trPr>
        <w:tc>
          <w:tcPr>
            <w:tcW w:w="318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8B52C3">
              <w:t>salesperson</w:t>
            </w:r>
          </w:p>
        </w:tc>
        <w:tc>
          <w:tcPr>
            <w:tcW w:w="311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8B52C3">
              <w:t>job</w:t>
            </w:r>
          </w:p>
        </w:tc>
        <w:tc>
          <w:tcPr>
            <w:tcW w:w="3777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8B52C3">
              <w:t>due date</w:t>
            </w:r>
          </w:p>
        </w:tc>
      </w:tr>
      <w:tr w:rsidR="008B52C3" w:rsidRPr="001E3C2E" w:rsidTr="008B52C3">
        <w:trPr>
          <w:cantSplit/>
          <w:trHeight w:val="288"/>
          <w:jc w:val="center"/>
        </w:trPr>
        <w:tc>
          <w:tcPr>
            <w:tcW w:w="318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Centered"/>
            </w:pPr>
            <w:r w:rsidR="008B52C3">
              <w:t>Tom E</w:t>
            </w:r>
            <w:r w:rsidR="003C1D14">
              <w:t>.</w:t>
            </w:r>
            <w:r w:rsidR="008B52C3">
              <w:t xml:space="preserve"> Gundersen</w:t>
            </w:r>
          </w:p>
        </w:tc>
        <w:tc>
          <w:tcPr>
            <w:tcW w:w="311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Centered"/>
            </w:pPr>
            <w:r w:rsidR="008B52C3">
              <w:t>Developer</w:t>
            </w:r>
          </w:p>
        </w:tc>
        <w:tc>
          <w:tcPr>
            <w:tcW w:w="3777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Centered"/>
            </w:pPr>
            <w:r w:rsidR="008B52C3">
              <w:t>1/10-2006</w:t>
            </w:r>
          </w:p>
        </w:tc>
      </w:tr>
    </w:tbl>
    <w:p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1260"/>
        <w:gridCol w:w="5580"/>
        <w:gridCol w:w="1620"/>
        <w:gridCol w:w="1620"/>
      </w:tblGrid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E075E1">
              <w:t>qty</w:t>
            </w:r>
          </w:p>
        </w:tc>
        <w:tc>
          <w:tcPr>
            <w:tcW w:w="558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E075E1">
              <w:t>description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E075E1">
              <w:t>unit price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>
            <w:pPr>
              <w:pStyle w:val="ColumnHeadings"/>
            </w:pPr>
            <w:r w:rsidR="00E075E1">
              <w:t>line total</w:t>
            </w: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r w:rsidR="008B52C3">
              <w:t>1</w:t>
            </w:r>
          </w:p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r w:rsidR="008B52C3">
              <w:t xml:space="preserve">Web page design </w:t>
            </w:r>
            <w:hyperlink r:id="rId7" w:history="1">
              <w:r w:rsidR="008B52C3" w:rsidRPr="00237756">
                <w:rPr>
                  <w:rStyle w:val="Hyperlink"/>
                  <w:color w:val="0000FF" w:themeColor="hyperlink"/>
                </w:rPr>
                <w:t>www.ceag.no</w:t>
              </w:r>
            </w:hyperlink>
            <w:r w:rsidR="008B52C3">
              <w:t>, temporary hosting and administration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4000,-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4000,-</w:t>
            </w: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r w:rsidR="008B52C3">
              <w:t>1</w:t>
            </w:r>
          </w:p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r w:rsidR="008B52C3">
              <w:t>Lightweight CMS-system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2000,-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2000,-</w:t>
            </w: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E075E1" w:rsidRPr="001E3C2E">
        <w:trPr>
          <w:cantSplit/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558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Labels"/>
            </w:pPr>
            <w:r w:rsidR="009520ED">
              <w:t>Subtotal</w:t>
            </w: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6000,-</w:t>
            </w: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Labels"/>
            </w:pPr>
            <w:r w:rsidR="009520ED">
              <w:t>Sales Tax</w:t>
            </w: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0,-</w:t>
            </w:r>
          </w:p>
        </w:tc>
      </w:tr>
      <w:tr w:rsidR="009520ED" w:rsidRPr="001E3C2E">
        <w:trPr>
          <w:cantSplit/>
          <w:trHeight w:val="288"/>
          <w:jc w:val="center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>
            <w:pPr>
              <w:pStyle w:val="Labels"/>
            </w:pPr>
            <w:r w:rsidR="009520ED">
              <w:t>Total</w:t>
            </w: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>
            <w:pPr>
              <w:pStyle w:val="Amount"/>
            </w:pPr>
            <w:r w:rsidR="008B52C3">
              <w:t>6000,-</w:t>
            </w:r>
          </w:p>
        </w:tc>
      </w:tr>
    </w:tbl>
    <w:p/>
    <w:p>
      <w:pPr>
        <w:pStyle w:val="lowercenteredtext"/>
        <w:rPr>
          <w:rStyle w:val="Emphasis"/>
        </w:rPr>
      </w:pPr>
      <w:r w:rsidR="00DF4742" w:rsidRPr="00DF4742">
        <w:rPr>
          <w:noProof/>
        </w:rPr>
        <w:pict>
          <v:group id="_x0000_s1041" style="position:absolute;left:0;text-align:left;margin-left:18.65pt;margin-top:51.4pt;width:504.05pt;height:43.75pt;z-index:-1;mso-position-horizontal-relative:margin" coordorigin="1066,14085" coordsize="10081,875">
            <v:rect id="_x0000_s1042" style="position:absolute;left:1066;top:14085;width:10081;height:875" fillcolor="#c6d4e8" stroked="f">
              <v:fill color2="fill lighten(0)" rotate="t" method="linear sigma" type="gradient"/>
            </v:rect>
            <v:line id="_x0000_s1043" style="position:absolute" from="1080,14936" to="11131,14943" strokecolor="#3b5e91" strokeweight=".5pt"/>
            <w10:wrap anchorx="margin"/>
          </v:group>
        </w:pict>
      </w:r>
      <w:r w:rsidR="003C1D14">
        <w:rPr>
          <w:rStyle w:val="Emphasis"/>
        </w:rPr>
        <w:t>Thank you for the pleasure of doing business!</w:t>
      </w:r>
    </w:p>
    <w:sectPr w:rsidR="00DF4742" w:rsidSect="0092300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endnote w:type="separator" w:id="0">
    <w:p>
      <w:r w:rsidR="009D06AB">
        <w:separator/>
      </w:r>
    </w:p>
  </w:endnote>
  <w:endnote w:type="continuationSeparator" w:id="1">
    <w:p>
      <w:r w:rsidR="009D06AB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3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footnote w:type="separator" w:id="0">
    <w:p>
      <w:r w:rsidR="009D06AB">
        <w:separator/>
      </w:r>
    </w:p>
  </w:footnote>
  <w:footnote w:type="continuationSeparator" w:id="1">
    <w:p>
      <w:r w:rsidR="009D06AB"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attachedTemplate w:val="C:\Users\Tor Erik\AppData\Roaming\Microsoft\Templates\Service invoice.dot"/>
  <w:stylePaneFormatFilter w:val="3F01"/>
  <w:doNotTrackMoves/>
  <w:doNotTrackFormatting/>
  <w:defaultTabStop w:val="720"/>
  <w:hyphenationZone w:val="425"/>
  <w:noPunctuationKerning/>
  <w:characterSpacingControl w:val="dontCompress"/>
  <w:savePreviewPicture/>
  <w:hdrShapeDefaults>
    <o:shapedefaults v:ext="edit" spidmax="12290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dontBreakWrappedTables/>
    <w:snapToGridInCell/>
    <w:dontAllowFieldEndSelect/>
    <w:wrapTextWithPunct/>
    <w:useEastAsianBreakRules/>
    <w:useWord2002TableStyleRules/>
    <w:growAutofit/>
    <w:useNormalStyleForList/>
    <w:dontUseIndentAsNumberingTabStop/>
    <w:dontUseWord11FELineBreak/>
    <w:allowSpaceOfSameStyleInTable/>
    <w:ww11IndentRules/>
    <w:dontAutofitConstrainedTables/>
    <w:autofitLikeWW11/>
    <w:hangulWidthLikeWW11/>
    <w:splitPgBreakAndParaMark/>
    <w:dontVertAlignCellWithSp/>
  </w:compat>
  <w:rsids>
    <w:rsidRoot w:val="003C1D14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592C"/>
    <w:rsid w:val="0010192D"/>
    <w:rsid w:val="0015744F"/>
    <w:rsid w:val="001724F6"/>
    <w:rsid w:val="001B5462"/>
    <w:rsid w:val="001B5F25"/>
    <w:rsid w:val="001C2122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37756"/>
    <w:rsid w:val="00242D48"/>
    <w:rsid w:val="00246484"/>
    <w:rsid w:val="00251C32"/>
    <w:rsid w:val="00326411"/>
    <w:rsid w:val="00341D54"/>
    <w:rsid w:val="003465E2"/>
    <w:rsid w:val="00360D3D"/>
    <w:rsid w:val="0036466D"/>
    <w:rsid w:val="003756B5"/>
    <w:rsid w:val="00387E68"/>
    <w:rsid w:val="003B7E00"/>
    <w:rsid w:val="003C1D14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75E6A"/>
    <w:rsid w:val="00577E23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96E46"/>
    <w:rsid w:val="006C4528"/>
    <w:rsid w:val="006C6182"/>
    <w:rsid w:val="006D2782"/>
    <w:rsid w:val="006F21A0"/>
    <w:rsid w:val="00703C78"/>
    <w:rsid w:val="007106E2"/>
    <w:rsid w:val="00723603"/>
    <w:rsid w:val="0074437D"/>
    <w:rsid w:val="00751F2C"/>
    <w:rsid w:val="00763353"/>
    <w:rsid w:val="007A07D7"/>
    <w:rsid w:val="007A0C5E"/>
    <w:rsid w:val="007B35D2"/>
    <w:rsid w:val="007C1315"/>
    <w:rsid w:val="007C5A8E"/>
    <w:rsid w:val="007C7496"/>
    <w:rsid w:val="007D49EA"/>
    <w:rsid w:val="007F3D8D"/>
    <w:rsid w:val="007F4E44"/>
    <w:rsid w:val="008044FF"/>
    <w:rsid w:val="00824635"/>
    <w:rsid w:val="00897D19"/>
    <w:rsid w:val="008A1909"/>
    <w:rsid w:val="008A3C48"/>
    <w:rsid w:val="008B52C3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285"/>
    <w:rsid w:val="009463E1"/>
    <w:rsid w:val="009520ED"/>
    <w:rsid w:val="00966790"/>
    <w:rsid w:val="0098251A"/>
    <w:rsid w:val="009A1F18"/>
    <w:rsid w:val="009A6AF5"/>
    <w:rsid w:val="009C5836"/>
    <w:rsid w:val="009D06AB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CF1A81"/>
    <w:rsid w:val="00D16DED"/>
    <w:rsid w:val="00D33CEA"/>
    <w:rsid w:val="00D4146A"/>
    <w:rsid w:val="00D45E69"/>
    <w:rsid w:val="00D7042E"/>
    <w:rsid w:val="00D76A11"/>
    <w:rsid w:val="00DA4471"/>
    <w:rsid w:val="00DC1152"/>
    <w:rsid w:val="00DE041C"/>
    <w:rsid w:val="00DE09CB"/>
    <w:rsid w:val="00DF4742"/>
    <w:rsid w:val="00DF7693"/>
    <w:rsid w:val="00E075E1"/>
    <w:rsid w:val="00E20D87"/>
    <w:rsid w:val="00E27198"/>
    <w:rsid w:val="00E358C1"/>
    <w:rsid w:val="00E371FA"/>
    <w:rsid w:val="00E42426"/>
    <w:rsid w:val="00E6107D"/>
    <w:rsid w:val="00E82A76"/>
    <w:rsid w:val="00E972C4"/>
    <w:rsid w:val="00E9764B"/>
    <w:rsid w:val="00ED7797"/>
    <w:rsid w:val="00EF58B4"/>
    <w:rsid w:val="00F1292B"/>
    <w:rsid w:val="00F470F9"/>
    <w:rsid w:val="00F52042"/>
    <w:rsid w:val="00F64BE0"/>
    <w:rsid w:val="00F70E38"/>
    <w:rsid w:val="00FB1848"/>
    <w:rsid w:val="00FC643D"/>
    <w:rsid w:val="00FD0114"/>
    <w:rsid w:val="00FD0E4D"/>
    <w:rsid w:val="00FD765D"/>
    <w:rsid w:val="00FF5D77"/>
    <w:rsid w:val="00FF6DE0"/>
  </w:rsids>
  <w:uiCompat97To2003/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3b5e91,#c6d4e8"/>
    </o:shapedefaults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versionOfBuiltInStylenames w:val="7"/>
  <w:latentStyles w:defLockedState="off" w:defUIPriority="0" w:defSemiHidden="off" w:defUnhideWhenUsed="off" w:defQFormat="off" w:count="266">
    <w:lsdException w:name="Normal" w:qFormat="on"/>
    <w:lsdException w:name="heading 1" w:qFormat="on"/>
    <w:lsdException w:name="heading 2" w:qFormat="on"/>
    <w:lsdException w:name="heading 3" w:qFormat="on"/>
    <w:lsdException w:name="heading 4" w:semiHidden="on" w:unhideWhenUsed="on" w:qFormat="on"/>
    <w:lsdException w:name="heading 5" w:semiHidden="on" w:unhideWhenUsed="on" w:qFormat="on"/>
    <w:lsdException w:name="heading 6" w:semiHidden="on" w:unhideWhenUsed="on" w:qFormat="on"/>
    <w:lsdException w:name="heading 7" w:semiHidden="on" w:unhideWhenUsed="on" w:qFormat="on"/>
    <w:lsdException w:name="heading 8" w:semiHidden="on" w:unhideWhenUsed="on" w:qFormat="on"/>
    <w:lsdException w:name="heading 9" w:semiHidden="on" w:unhideWhenUsed="on" w:qFormat="on"/>
    <w:lsdException w:name="toc 1" w:semiHidden="on" w:unhideWhenUsed="on" w:qFormat="on"/>
    <w:lsdException w:name="toc 2" w:semiHidden="on" w:unhideWhenUsed="on" w:qFormat="on"/>
    <w:lsdException w:name="toc 3" w:semiHidden="on" w:unhideWhenUsed="on" w:qFormat="on"/>
    <w:lsdException w:name="toc 4" w:semiHidden="on" w:unhideWhenUsed="on" w:qFormat="on"/>
    <w:lsdException w:name="toc 5" w:semiHidden="on" w:unhideWhenUsed="on" w:qFormat="on"/>
    <w:lsdException w:name="toc 6" w:semiHidden="on" w:unhideWhenUsed="on" w:qFormat="on"/>
    <w:lsdException w:name="toc 7" w:semiHidden="on" w:unhideWhenUsed="on" w:qFormat="on"/>
    <w:lsdException w:name="toc 8" w:semiHidden="on" w:unhideWhenUsed="on" w:qFormat="on"/>
    <w:lsdException w:name="toc 9" w:semiHidden="on" w:unhideWhenUsed="on" w:qFormat="on"/>
    <w:lsdException w:name="caption" w:semiHidden="on" w:unhideWhenUsed="on" w:qFormat="on"/>
    <w:lsdException w:name="Title" w:qFormat="on"/>
    <w:lsdException w:name="Subtitle" w:qFormat="on"/>
    <w:lsdException w:name="Strong" w:qFormat="on"/>
    <w:lsdException w:name="Emphasis" w:qFormat="on"/>
    <w:lsdException w:name="Placeholder Text" w:semiHidden="on" w:uiPriority="99"/>
    <w:lsdException w:name="No Spacing" w:uiPriority="1" w:qFormat="on"/>
    <w:lsdException w:name="B2 Light Shading" w:uiPriority="60"/>
    <w:lsdException w:name="B2 Light List" w:uiPriority="61"/>
    <w:lsdException w:name="B2 Light Grid" w:uiPriority="62"/>
    <w:lsdException w:name="B2 Medium Shading 1" w:uiPriority="63"/>
    <w:lsdException w:name="B2 Medium Shading 2" w:uiPriority="64"/>
    <w:lsdException w:name="B2 Medium List 1" w:uiPriority="65"/>
    <w:lsdException w:name="B2 Medium List 2" w:uiPriority="66"/>
    <w:lsdException w:name="B2 Medium Grid 1" w:uiPriority="67"/>
    <w:lsdException w:name="B2 Medium Grid 2" w:uiPriority="68"/>
    <w:lsdException w:name="B2 Medium Grid 3" w:uiPriority="69"/>
    <w:lsdException w:name="B2 Dark List" w:uiPriority="70"/>
    <w:lsdException w:name="B2 Colorful Shading" w:uiPriority="71"/>
    <w:lsdException w:name="B2 Colorful List" w:uiPriority="72"/>
    <w:lsdException w:name="B2 Colorful Grid" w:uiPriority="73"/>
    <w:lsdException w:name="B2 Light Shading Accent 1" w:uiPriority="60"/>
    <w:lsdException w:name="B2 Light List Accent 1" w:uiPriority="61"/>
    <w:lsdException w:name="B2 Light Grid Accent 1" w:uiPriority="62"/>
    <w:lsdException w:name="B2 Medium Shading 1 Accent 1" w:uiPriority="63"/>
    <w:lsdException w:name="B2 Medium Shading 2 Accent 1" w:uiPriority="64"/>
    <w:lsdException w:name="B2 Medium List 1 Accent 1" w:uiPriority="65"/>
    <w:lsdException w:name="Revision" w:semiHidden="on" w:uiPriority="99"/>
    <w:lsdException w:name="List Paragraph" w:uiPriority="34" w:qFormat="on"/>
    <w:lsdException w:name="Quote" w:uiPriority="29" w:qFormat="on"/>
    <w:lsdException w:name="Intense Quote" w:uiPriority="30" w:qFormat="on"/>
    <w:lsdException w:name="B2 Medium List 2 Accent 1" w:uiPriority="66"/>
    <w:lsdException w:name="B2 Medium Grid 1 Accent 1" w:uiPriority="67"/>
    <w:lsdException w:name="B2 Medium Grid 2 Accent 1" w:uiPriority="68"/>
    <w:lsdException w:name="B2 Medium Grid 3 Accent 1" w:uiPriority="69"/>
    <w:lsdException w:name="B2 Dark List Accent 1" w:uiPriority="70"/>
    <w:lsdException w:name="B2 Colorful Shading Accent 1" w:uiPriority="71"/>
    <w:lsdException w:name="B2 Colorful List Accent 1" w:uiPriority="72"/>
    <w:lsdException w:name="B2 Colorful Grid Accent 1" w:uiPriority="73"/>
    <w:lsdException w:name="B2 Light Shading Accent 2" w:uiPriority="60"/>
    <w:lsdException w:name="B2 Light List Accent 2" w:uiPriority="61"/>
    <w:lsdException w:name="B2 Light Grid Accent 2" w:uiPriority="62"/>
    <w:lsdException w:name="B2 Medium Shading 1 Accent 2" w:uiPriority="63"/>
    <w:lsdException w:name="B2 Medium Shading 2 Accent 2" w:uiPriority="64"/>
    <w:lsdException w:name="B2 Medium List 1 Accent 2" w:uiPriority="65"/>
    <w:lsdException w:name="B2 Medium List 2 Accent 2" w:uiPriority="66"/>
    <w:lsdException w:name="B2 Medium Grid 1 Accent 2" w:uiPriority="67"/>
    <w:lsdException w:name="B2 Medium Grid 2 Accent 2" w:uiPriority="68"/>
    <w:lsdException w:name="B2 Medium Grid 3 Accent 2" w:uiPriority="69"/>
    <w:lsdException w:name="B2 Dark List Accent 2" w:uiPriority="70"/>
    <w:lsdException w:name="B2 Colorful Shading Accent 2" w:uiPriority="71"/>
    <w:lsdException w:name="B2 Colorful List Accent 2" w:uiPriority="72"/>
    <w:lsdException w:name="B2 Colorful Grid Accent 2" w:uiPriority="73"/>
    <w:lsdException w:name="B2 Light Shading Accent 3" w:uiPriority="60"/>
    <w:lsdException w:name="B2 Light List Accent 3" w:uiPriority="61"/>
    <w:lsdException w:name="B2 Light Grid Accent 3" w:uiPriority="62"/>
    <w:lsdException w:name="B2 Medium Shading 1 Accent 3" w:uiPriority="63"/>
    <w:lsdException w:name="B2 Medium Shading 2 Accent 3" w:uiPriority="64"/>
    <w:lsdException w:name="B2 Medium List 1 Accent 3" w:uiPriority="65"/>
    <w:lsdException w:name="B2 Medium List 2 Accent 3" w:uiPriority="66"/>
    <w:lsdException w:name="B2 Medium Grid 1 Accent 3" w:uiPriority="67"/>
    <w:lsdException w:name="B2 Medium Grid 2 Accent 3" w:uiPriority="68"/>
    <w:lsdException w:name="B2 Medium Grid 3 Accent 3" w:uiPriority="69"/>
    <w:lsdException w:name="B2 Dark List Accent 3" w:uiPriority="70"/>
    <w:lsdException w:name="B2 Colorful Shading Accent 3" w:uiPriority="71"/>
    <w:lsdException w:name="B2 Colorful List Accent 3" w:uiPriority="72"/>
    <w:lsdException w:name="B2 Colorful Grid Accent 3" w:uiPriority="73"/>
    <w:lsdException w:name="B2 Light Shading Accent 4" w:uiPriority="60"/>
    <w:lsdException w:name="B2 Light List Accent 4" w:uiPriority="61"/>
    <w:lsdException w:name="B2 Light Grid Accent 4" w:uiPriority="62"/>
    <w:lsdException w:name="B2 Medium Shading 1 Accent 4" w:uiPriority="63"/>
    <w:lsdException w:name="B2 Medium Shading 2 Accent 4" w:uiPriority="64"/>
    <w:lsdException w:name="B2 Medium List 1 Accent 4" w:uiPriority="65"/>
    <w:lsdException w:name="B2 Medium List 2 Accent 4" w:uiPriority="66"/>
    <w:lsdException w:name="B2 Medium Grid 1 Accent 4" w:uiPriority="67"/>
    <w:lsdException w:name="B2 Medium Grid 2 Accent 4" w:uiPriority="68"/>
    <w:lsdException w:name="B2 Medium Grid 3 Accent 4" w:uiPriority="69"/>
    <w:lsdException w:name="B2 Dark List Accent 4" w:uiPriority="70"/>
    <w:lsdException w:name="B2 Colorful Shading Accent 4" w:uiPriority="71"/>
    <w:lsdException w:name="B2 Colorful List Accent 4" w:uiPriority="72"/>
    <w:lsdException w:name="B2 Colorful Grid Accent 4" w:uiPriority="73"/>
    <w:lsdException w:name="B2 Light Shading Accent 5" w:uiPriority="60"/>
    <w:lsdException w:name="B2 Light List Accent 5" w:uiPriority="61"/>
    <w:lsdException w:name="B2 Light Grid Accent 5" w:uiPriority="62"/>
    <w:lsdException w:name="B2 Medium Shading 1 Accent 5" w:uiPriority="63"/>
    <w:lsdException w:name="B2 Medium Shading 2 Accent 5" w:uiPriority="64"/>
    <w:lsdException w:name="B2 Medium List 1 Accent 5" w:uiPriority="65"/>
    <w:lsdException w:name="B2 Medium List 2 Accent 5" w:uiPriority="66"/>
    <w:lsdException w:name="B2 Medium Grid 1 Accent 5" w:uiPriority="67"/>
    <w:lsdException w:name="B2 Medium Grid 2 Accent 5" w:uiPriority="68"/>
    <w:lsdException w:name="B2 Medium Grid 3 Accent 5" w:uiPriority="69"/>
    <w:lsdException w:name="B2 Dark List Accent 5" w:uiPriority="70"/>
    <w:lsdException w:name="B2 Colorful Shading Accent 5" w:uiPriority="71"/>
    <w:lsdException w:name="B2 Colorful List Accent 5" w:uiPriority="72"/>
    <w:lsdException w:name="B2 Colorful Grid Accent 5" w:uiPriority="73"/>
    <w:lsdException w:name="B2 Light Shading Accent 6" w:uiPriority="60"/>
    <w:lsdException w:name="B2 Light List Accent 6" w:uiPriority="61"/>
    <w:lsdException w:name="B2 Light Grid Accent 6" w:uiPriority="62"/>
    <w:lsdException w:name="B2 Medium Shading 1 Accent 6" w:uiPriority="63"/>
    <w:lsdException w:name="B2 Medium Shading 2 Accent 6" w:uiPriority="64"/>
    <w:lsdException w:name="B2 Medium List 1 Accent 6" w:uiPriority="65"/>
    <w:lsdException w:name="B2 Medium List 2 Accent 6" w:uiPriority="66"/>
    <w:lsdException w:name="B2 Medium Grid 1 Accent 6" w:uiPriority="67"/>
    <w:lsdException w:name="B2 Medium Grid 2 Accent 6" w:uiPriority="68"/>
    <w:lsdException w:name="B2 Medium Grid 3 Accent 6" w:uiPriority="69"/>
    <w:lsdException w:name="B2 Dark List Accent 6" w:uiPriority="70"/>
    <w:lsdException w:name="B2 Colorful Shading Accent 6" w:uiPriority="71"/>
    <w:lsdException w:name="B2 Colorful List Accent 6" w:uiPriority="72"/>
    <w:lsdException w:name="B2 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on" w:uiPriority="37" w:unhideWhenUsed="on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B52C3"/>
    <w:rPr>
      <w:color w:val="0000FF"/>
      <w:u w:val="single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character" w:styleId="Emphasis">
    <w:name w:val="Emphasis"/>
    <w:basedOn w:val="DefaultParagraphFont"/>
    <w:qFormat/>
    <w:rsid w:val="003C1D14"/>
    <w:rPr>
      <w:i/>
      <w:iCs/>
    </w:rPr>
  </w:style>
  <w:style w:type="paragraph" w:customStyle="1" w:styleId="lowercenteredtext">
    <w:name w:val="lower centered text"/>
    <w:basedOn w:val="Centered"/>
    <w:rsid w:val="00D16DED"/>
    <w:pPr>
      <w:spacing w:before="1240" w:line="264" w:lineRule="auto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ag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26</TotalTime>
  <Pages>1</Pages>
  <Words>108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Microsoft Corporation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 Erik</dc:creator>
  <cp:lastModifiedBy>Tor Erik</cp:lastModifiedBy>
  <cp:revision>6</cp:revision>
  <cp:lastPrinted>2004-06-01T05:42:00Z</cp:lastPrinted>
  <dcterms:created xsi:type="dcterms:W3CDTF">2006-09-12T20:18:00Z</dcterms:created>
  <dcterms:modified xsi:type="dcterms:W3CDTF">2006-09-14T19:06:00Z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